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53C" w:rsidRDefault="00B77BD6" w:rsidP="003D34AF">
      <w:pPr>
        <w:pStyle w:val="Title"/>
      </w:pPr>
      <w:r>
        <w:t>Colle</w:t>
      </w:r>
      <w:r w:rsidR="00AA0CD9">
        <w:t>ge Database Management System</w:t>
      </w:r>
    </w:p>
    <w:p w:rsidR="00A713B7" w:rsidRDefault="00C4391F" w:rsidP="003D34AF">
      <w:pPr>
        <w:pStyle w:val="Heading2"/>
      </w:pPr>
      <w:r>
        <w:t>Group Members</w:t>
      </w:r>
      <w:r>
        <w:br/>
      </w:r>
      <w:bookmarkStart w:id="0" w:name="_GoBack"/>
      <w:bookmarkEnd w:id="0"/>
      <w:r w:rsidR="003D34AF">
        <w:t xml:space="preserve"> </w:t>
      </w:r>
      <w:r w:rsidR="00A713B7">
        <w:tab/>
      </w:r>
      <w:r w:rsidR="003D34AF">
        <w:t xml:space="preserve">Harsh Mehta </w:t>
      </w:r>
      <w:r w:rsidR="00A713B7">
        <w:tab/>
      </w:r>
      <w:r w:rsidR="003D34AF">
        <w:t>[1401086]</w:t>
      </w:r>
      <w:r w:rsidR="00A713B7">
        <w:t xml:space="preserve"> </w:t>
      </w:r>
    </w:p>
    <w:p w:rsidR="00A713B7" w:rsidRDefault="00A713B7" w:rsidP="00A713B7">
      <w:pPr>
        <w:pStyle w:val="Heading2"/>
        <w:ind w:firstLine="708"/>
      </w:pPr>
      <w:r>
        <w:t xml:space="preserve">Mihir </w:t>
      </w:r>
      <w:r w:rsidR="003D34AF">
        <w:t xml:space="preserve">Gajjar </w:t>
      </w:r>
      <w:r>
        <w:tab/>
      </w:r>
      <w:r>
        <w:tab/>
      </w:r>
      <w:r w:rsidR="003D34AF">
        <w:t>[1401076]</w:t>
      </w:r>
      <w:r>
        <w:t xml:space="preserve"> </w:t>
      </w:r>
    </w:p>
    <w:p w:rsidR="003D34AF" w:rsidRPr="003D34AF" w:rsidRDefault="00A713B7" w:rsidP="00A713B7">
      <w:pPr>
        <w:pStyle w:val="Heading2"/>
        <w:ind w:firstLine="708"/>
      </w:pPr>
      <w:r>
        <w:t xml:space="preserve">Vidit </w:t>
      </w:r>
      <w:r w:rsidR="003D34AF">
        <w:t>Shah</w:t>
      </w:r>
      <w:r>
        <w:t xml:space="preserve"> </w:t>
      </w:r>
      <w:r>
        <w:tab/>
      </w:r>
      <w:r>
        <w:tab/>
      </w:r>
      <w:r w:rsidR="003D34AF">
        <w:t>[1401078]</w:t>
      </w:r>
    </w:p>
    <w:p w:rsidR="0068353C" w:rsidRDefault="00AA0CD9">
      <w:pPr>
        <w:pStyle w:val="Heading1"/>
      </w:pPr>
      <w:r>
        <w:t>Introduction</w:t>
      </w:r>
    </w:p>
    <w:p w:rsidR="00EE6A27" w:rsidRPr="00EE6A27" w:rsidRDefault="00B77BD6" w:rsidP="00EE6A27">
      <w:r>
        <w:t>Colle</w:t>
      </w:r>
      <w:r w:rsidR="00AA0CD9">
        <w:t>ge management system is a system which is helpful for students, staff</w:t>
      </w:r>
      <w:r>
        <w:t xml:space="preserve"> as well as the colle</w:t>
      </w:r>
      <w:r w:rsidR="00AA0CD9">
        <w:t>ge authorities. The main pr</w:t>
      </w:r>
      <w:r>
        <w:t>inciple behind the need of colle</w:t>
      </w:r>
      <w:r w:rsidR="00AA0CD9">
        <w:t xml:space="preserve">ge management system is easy to supervise and manage the institute. This system </w:t>
      </w:r>
      <w:r w:rsidR="00F738B1">
        <w:t xml:space="preserve">can </w:t>
      </w:r>
      <w:r w:rsidR="00AA0CD9">
        <w:t>help us to explore all the activities</w:t>
      </w:r>
      <w:r>
        <w:t xml:space="preserve"> happening inside the colle</w:t>
      </w:r>
      <w:r w:rsidR="00AA0CD9">
        <w:t xml:space="preserve">ge. </w:t>
      </w:r>
      <w:r w:rsidR="00F738B1">
        <w:t>It can handle the details of students, staff, teachers, class details, subject details, fee details, account details, curriculum details, etc.</w:t>
      </w:r>
    </w:p>
    <w:p w:rsidR="0068353C" w:rsidRDefault="00AA7A01" w:rsidP="00202E12">
      <w:pPr>
        <w:pStyle w:val="Heading1"/>
      </w:pPr>
      <w:r>
        <w:t xml:space="preserve">Existing </w:t>
      </w:r>
      <w:r w:rsidR="00202E12">
        <w:t>system</w:t>
      </w:r>
    </w:p>
    <w:p w:rsidR="00202E12" w:rsidRDefault="00202E12" w:rsidP="00202E12">
      <w:r>
        <w:t xml:space="preserve">Today all the work at the time of admission of the student is done manually by </w:t>
      </w:r>
      <w:r w:rsidR="001F7213">
        <w:t>pen</w:t>
      </w:r>
      <w:r>
        <w:t xml:space="preserve"> and paper, which is very slow and time consuming. It is very difficult to handle all details of student, staff and other details manually. Since the number of student is growing, and management has to handle records of all the students and their details, it is facing a little bit tedious in maintaining the records.</w:t>
      </w:r>
      <w:r w:rsidR="001D4278">
        <w:t xml:space="preserve">  </w:t>
      </w:r>
    </w:p>
    <w:p w:rsidR="00EE6A27" w:rsidRDefault="00EE6A27" w:rsidP="00EE6A27">
      <w:pPr>
        <w:pStyle w:val="Heading1"/>
      </w:pPr>
      <w:r>
        <w:t>Objective</w:t>
      </w:r>
    </w:p>
    <w:p w:rsidR="00EE6A27" w:rsidRDefault="00EE6A27" w:rsidP="00EE6A27">
      <w:r>
        <w:t>The main purpose of this application, is to reduce the consumption of time during maintaining the</w:t>
      </w:r>
      <w:r w:rsidR="00B77BD6">
        <w:t xml:space="preserve"> records of colle</w:t>
      </w:r>
      <w:r>
        <w:t>ge management. Separate division are provided to maintain the records of teachers, students, curriculum and fee details.</w:t>
      </w:r>
      <w:r w:rsidR="001634A3">
        <w:t xml:space="preserve"> This system will help the student to get their grade information, fee details, subject details, etc.</w:t>
      </w:r>
      <w:r>
        <w:t xml:space="preserve"> </w:t>
      </w:r>
      <w:r w:rsidR="00F239FF">
        <w:t>Another advantage of this system is that it is very easy to edit the details of the student, staff and delete when it found unnecessary.</w:t>
      </w:r>
      <w:r w:rsidR="00B77BD6">
        <w:t xml:space="preserve"> Colle</w:t>
      </w:r>
      <w:r w:rsidR="00925F0F">
        <w:t xml:space="preserve">ge management </w:t>
      </w:r>
      <w:r w:rsidR="00B77BD6">
        <w:t>system is a bridge between colle</w:t>
      </w:r>
      <w:r w:rsidR="00925F0F">
        <w:t>ge and student.</w:t>
      </w:r>
    </w:p>
    <w:p w:rsidR="008A2A12" w:rsidRDefault="008A2A12" w:rsidP="008A2A12">
      <w:pPr>
        <w:pStyle w:val="Heading1"/>
      </w:pPr>
      <w:r>
        <w:t>Advantages</w:t>
      </w:r>
    </w:p>
    <w:p w:rsidR="008A2A12" w:rsidRDefault="008A2A12" w:rsidP="008A2A12">
      <w:pPr>
        <w:pStyle w:val="Heading2"/>
      </w:pPr>
      <w:r>
        <w:t>For Employee</w:t>
      </w:r>
    </w:p>
    <w:p w:rsidR="008A2A12" w:rsidRPr="00B77BD6" w:rsidRDefault="008A2A12" w:rsidP="008A2A12">
      <w:pPr>
        <w:pStyle w:val="Heading3"/>
        <w:numPr>
          <w:ilvl w:val="0"/>
          <w:numId w:val="14"/>
        </w:numPr>
        <w:rPr>
          <w:color w:val="auto"/>
          <w:sz w:val="22"/>
          <w:szCs w:val="22"/>
        </w:rPr>
      </w:pPr>
      <w:r w:rsidRPr="00B77BD6">
        <w:rPr>
          <w:color w:val="auto"/>
          <w:sz w:val="22"/>
          <w:szCs w:val="22"/>
        </w:rPr>
        <w:t>Easy to query all related details of student and employee.</w:t>
      </w:r>
    </w:p>
    <w:p w:rsidR="008A2A12" w:rsidRPr="00B77BD6" w:rsidRDefault="008A2A12" w:rsidP="008A2A12">
      <w:pPr>
        <w:pStyle w:val="ListParagraph"/>
        <w:numPr>
          <w:ilvl w:val="0"/>
          <w:numId w:val="14"/>
        </w:numPr>
      </w:pPr>
      <w:r w:rsidRPr="00B77BD6">
        <w:t>Easy to generate payroll of individual employee.</w:t>
      </w:r>
    </w:p>
    <w:p w:rsidR="00D813DE" w:rsidRDefault="00B77BD6" w:rsidP="00D813DE">
      <w:pPr>
        <w:pStyle w:val="Heading2"/>
      </w:pPr>
      <w:r>
        <w:lastRenderedPageBreak/>
        <w:t>For Colle</w:t>
      </w:r>
      <w:r w:rsidR="00D813DE">
        <w:t>ge</w:t>
      </w:r>
    </w:p>
    <w:p w:rsidR="00D813DE" w:rsidRDefault="00D813DE" w:rsidP="00D813DE">
      <w:pPr>
        <w:pStyle w:val="ListParagraph"/>
        <w:numPr>
          <w:ilvl w:val="0"/>
          <w:numId w:val="15"/>
        </w:numPr>
      </w:pPr>
      <w:r>
        <w:t>Collective records of students of all the branches.</w:t>
      </w:r>
    </w:p>
    <w:p w:rsidR="00D813DE" w:rsidRDefault="00D813DE" w:rsidP="00D813DE">
      <w:pPr>
        <w:pStyle w:val="ListParagraph"/>
        <w:numPr>
          <w:ilvl w:val="0"/>
          <w:numId w:val="15"/>
        </w:numPr>
      </w:pPr>
      <w:r>
        <w:t>Collective records of employee of all departments.</w:t>
      </w:r>
    </w:p>
    <w:p w:rsidR="00D813DE" w:rsidRDefault="00D813DE" w:rsidP="00D813DE">
      <w:pPr>
        <w:pStyle w:val="ListParagraph"/>
        <w:numPr>
          <w:ilvl w:val="0"/>
          <w:numId w:val="15"/>
        </w:numPr>
      </w:pPr>
      <w:r>
        <w:t>Easy approach to find the detail information for any student/employee.</w:t>
      </w:r>
    </w:p>
    <w:p w:rsidR="00230B7E" w:rsidRDefault="00230B7E" w:rsidP="00D813DE">
      <w:pPr>
        <w:pStyle w:val="ListParagraph"/>
        <w:numPr>
          <w:ilvl w:val="0"/>
          <w:numId w:val="15"/>
        </w:numPr>
      </w:pPr>
      <w:r>
        <w:t>All information can be synchronized in one place and distribute to a particular department to manage properly.</w:t>
      </w:r>
    </w:p>
    <w:p w:rsidR="00230B7E" w:rsidRDefault="00230B7E" w:rsidP="00D813DE">
      <w:pPr>
        <w:pStyle w:val="ListParagraph"/>
        <w:numPr>
          <w:ilvl w:val="0"/>
          <w:numId w:val="15"/>
        </w:numPr>
      </w:pPr>
      <w:r>
        <w:t>It can help you to maintain the fees</w:t>
      </w:r>
      <w:r w:rsidR="00B77BD6">
        <w:t xml:space="preserve"> and accounting reports of colle</w:t>
      </w:r>
      <w:r>
        <w:t>ge in proper way.</w:t>
      </w:r>
    </w:p>
    <w:p w:rsidR="008046C3" w:rsidRDefault="008046C3" w:rsidP="008046C3">
      <w:pPr>
        <w:pStyle w:val="Heading2"/>
      </w:pPr>
      <w:r>
        <w:t>For Students</w:t>
      </w:r>
    </w:p>
    <w:p w:rsidR="00FE2D5C" w:rsidRDefault="008046C3" w:rsidP="00FE2D5C">
      <w:pPr>
        <w:pStyle w:val="ListParagraph"/>
        <w:numPr>
          <w:ilvl w:val="0"/>
          <w:numId w:val="16"/>
        </w:numPr>
      </w:pPr>
      <w:r>
        <w:t>Then can get their curriculum detail, their grade detail, their fee details.</w:t>
      </w:r>
    </w:p>
    <w:p w:rsidR="00FE2D5C" w:rsidRPr="008046C3" w:rsidRDefault="00FE2D5C" w:rsidP="00FE2D5C">
      <w:pPr>
        <w:pStyle w:val="IntenseQuote"/>
        <w:ind w:left="0"/>
        <w:jc w:val="left"/>
      </w:pPr>
    </w:p>
    <w:sectPr w:rsidR="00FE2D5C" w:rsidRPr="008046C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0175C"/>
    <w:multiLevelType w:val="hybridMultilevel"/>
    <w:tmpl w:val="9E12A3C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536C5D"/>
    <w:multiLevelType w:val="hybridMultilevel"/>
    <w:tmpl w:val="35F0BB0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85C9E"/>
    <w:multiLevelType w:val="hybridMultilevel"/>
    <w:tmpl w:val="BE72BA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E10B4B"/>
    <w:multiLevelType w:val="hybridMultilevel"/>
    <w:tmpl w:val="E202297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CD9"/>
    <w:rsid w:val="001634A3"/>
    <w:rsid w:val="001D4278"/>
    <w:rsid w:val="001F7213"/>
    <w:rsid w:val="00202E12"/>
    <w:rsid w:val="00230B7E"/>
    <w:rsid w:val="00323F5D"/>
    <w:rsid w:val="003D34AF"/>
    <w:rsid w:val="005F333C"/>
    <w:rsid w:val="0068353C"/>
    <w:rsid w:val="008046C3"/>
    <w:rsid w:val="00883108"/>
    <w:rsid w:val="008A2A12"/>
    <w:rsid w:val="00925F0F"/>
    <w:rsid w:val="00A713B7"/>
    <w:rsid w:val="00AA0CD9"/>
    <w:rsid w:val="00AA7A01"/>
    <w:rsid w:val="00B77BD6"/>
    <w:rsid w:val="00C4391F"/>
    <w:rsid w:val="00D813DE"/>
    <w:rsid w:val="00EE6A27"/>
    <w:rsid w:val="00F239FF"/>
    <w:rsid w:val="00F738B1"/>
    <w:rsid w:val="00FE2D5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0461D"/>
  <w15:chartTrackingRefBased/>
  <w15:docId w15:val="{40E48972-0021-4551-B4A6-1D4C4A56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D5C"/>
  </w:style>
  <w:style w:type="paragraph" w:styleId="Heading1">
    <w:name w:val="heading 1"/>
    <w:basedOn w:val="Normal"/>
    <w:next w:val="Normal"/>
    <w:link w:val="Heading1Char"/>
    <w:uiPriority w:val="9"/>
    <w:qFormat/>
    <w:rsid w:val="00FE2D5C"/>
    <w:pPr>
      <w:keepNext/>
      <w:keepLines/>
      <w:pBdr>
        <w:bottom w:val="single" w:sz="4" w:space="1" w:color="F07F09" w:themeColor="accent1"/>
      </w:pBdr>
      <w:spacing w:before="400" w:after="40" w:line="240" w:lineRule="auto"/>
      <w:outlineLvl w:val="0"/>
    </w:pPr>
    <w:rPr>
      <w:rFonts w:asciiTheme="majorHAnsi" w:eastAsiaTheme="majorEastAsia" w:hAnsiTheme="majorHAnsi" w:cstheme="majorBidi"/>
      <w:color w:val="B35E06" w:themeColor="accent1" w:themeShade="BF"/>
      <w:sz w:val="36"/>
      <w:szCs w:val="36"/>
    </w:rPr>
  </w:style>
  <w:style w:type="paragraph" w:styleId="Heading2">
    <w:name w:val="heading 2"/>
    <w:basedOn w:val="Normal"/>
    <w:next w:val="Normal"/>
    <w:link w:val="Heading2Char"/>
    <w:uiPriority w:val="9"/>
    <w:unhideWhenUsed/>
    <w:qFormat/>
    <w:rsid w:val="00FE2D5C"/>
    <w:pPr>
      <w:keepNext/>
      <w:keepLines/>
      <w:spacing w:before="160" w:after="0" w:line="240" w:lineRule="auto"/>
      <w:outlineLvl w:val="1"/>
    </w:pPr>
    <w:rPr>
      <w:rFonts w:asciiTheme="majorHAnsi" w:eastAsiaTheme="majorEastAsia" w:hAnsiTheme="majorHAnsi" w:cstheme="majorBidi"/>
      <w:color w:val="B35E06" w:themeColor="accent1" w:themeShade="BF"/>
      <w:sz w:val="28"/>
      <w:szCs w:val="28"/>
    </w:rPr>
  </w:style>
  <w:style w:type="paragraph" w:styleId="Heading3">
    <w:name w:val="heading 3"/>
    <w:basedOn w:val="Normal"/>
    <w:next w:val="Normal"/>
    <w:link w:val="Heading3Char"/>
    <w:uiPriority w:val="9"/>
    <w:unhideWhenUsed/>
    <w:qFormat/>
    <w:rsid w:val="00FE2D5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FE2D5C"/>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FE2D5C"/>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FE2D5C"/>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FE2D5C"/>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FE2D5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FE2D5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D5C"/>
    <w:pPr>
      <w:spacing w:after="0" w:line="240" w:lineRule="auto"/>
      <w:contextualSpacing/>
    </w:pPr>
    <w:rPr>
      <w:rFonts w:asciiTheme="majorHAnsi" w:eastAsiaTheme="majorEastAsia" w:hAnsiTheme="majorHAnsi" w:cstheme="majorBidi"/>
      <w:color w:val="B35E06" w:themeColor="accent1" w:themeShade="BF"/>
      <w:spacing w:val="-7"/>
      <w:sz w:val="80"/>
      <w:szCs w:val="80"/>
    </w:rPr>
  </w:style>
  <w:style w:type="character" w:customStyle="1" w:styleId="TitleChar">
    <w:name w:val="Title Char"/>
    <w:basedOn w:val="DefaultParagraphFont"/>
    <w:link w:val="Title"/>
    <w:uiPriority w:val="10"/>
    <w:rsid w:val="00FE2D5C"/>
    <w:rPr>
      <w:rFonts w:asciiTheme="majorHAnsi" w:eastAsiaTheme="majorEastAsia" w:hAnsiTheme="majorHAnsi" w:cstheme="majorBidi"/>
      <w:color w:val="B35E06" w:themeColor="accent1" w:themeShade="BF"/>
      <w:spacing w:val="-7"/>
      <w:sz w:val="80"/>
      <w:szCs w:val="80"/>
    </w:rPr>
  </w:style>
  <w:style w:type="paragraph" w:styleId="Subtitle">
    <w:name w:val="Subtitle"/>
    <w:basedOn w:val="Normal"/>
    <w:next w:val="Normal"/>
    <w:link w:val="SubtitleChar"/>
    <w:uiPriority w:val="11"/>
    <w:qFormat/>
    <w:rsid w:val="00FE2D5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FE2D5C"/>
    <w:rPr>
      <w:rFonts w:asciiTheme="majorHAnsi" w:eastAsiaTheme="majorEastAsia" w:hAnsiTheme="majorHAnsi" w:cstheme="majorBidi"/>
      <w:color w:val="404040" w:themeColor="text1" w:themeTint="BF"/>
      <w:sz w:val="30"/>
      <w:szCs w:val="30"/>
    </w:rPr>
  </w:style>
  <w:style w:type="character" w:customStyle="1" w:styleId="Heading1Char">
    <w:name w:val="Heading 1 Char"/>
    <w:basedOn w:val="DefaultParagraphFont"/>
    <w:link w:val="Heading1"/>
    <w:uiPriority w:val="9"/>
    <w:rsid w:val="00FE2D5C"/>
    <w:rPr>
      <w:rFonts w:asciiTheme="majorHAnsi" w:eastAsiaTheme="majorEastAsia" w:hAnsiTheme="majorHAnsi" w:cstheme="majorBidi"/>
      <w:color w:val="B35E06" w:themeColor="accent1" w:themeShade="BF"/>
      <w:sz w:val="36"/>
      <w:szCs w:val="36"/>
    </w:rPr>
  </w:style>
  <w:style w:type="character" w:customStyle="1" w:styleId="Heading2Char">
    <w:name w:val="Heading 2 Char"/>
    <w:basedOn w:val="DefaultParagraphFont"/>
    <w:link w:val="Heading2"/>
    <w:uiPriority w:val="9"/>
    <w:rsid w:val="00FE2D5C"/>
    <w:rPr>
      <w:rFonts w:asciiTheme="majorHAnsi" w:eastAsiaTheme="majorEastAsia" w:hAnsiTheme="majorHAnsi" w:cstheme="majorBidi"/>
      <w:color w:val="B35E06" w:themeColor="accent1" w:themeShade="BF"/>
      <w:sz w:val="28"/>
      <w:szCs w:val="28"/>
    </w:rPr>
  </w:style>
  <w:style w:type="character" w:customStyle="1" w:styleId="Heading3Char">
    <w:name w:val="Heading 3 Char"/>
    <w:basedOn w:val="DefaultParagraphFont"/>
    <w:link w:val="Heading3"/>
    <w:uiPriority w:val="9"/>
    <w:rsid w:val="00FE2D5C"/>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FE2D5C"/>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FE2D5C"/>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FE2D5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FE2D5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FE2D5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FE2D5C"/>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sid w:val="00FE2D5C"/>
    <w:rPr>
      <w:i/>
      <w:iCs/>
      <w:color w:val="595959" w:themeColor="text1" w:themeTint="A6"/>
    </w:rPr>
  </w:style>
  <w:style w:type="character" w:styleId="Emphasis">
    <w:name w:val="Emphasis"/>
    <w:basedOn w:val="DefaultParagraphFont"/>
    <w:uiPriority w:val="20"/>
    <w:qFormat/>
    <w:rsid w:val="00FE2D5C"/>
    <w:rPr>
      <w:i/>
      <w:iCs/>
    </w:rPr>
  </w:style>
  <w:style w:type="character" w:styleId="IntenseEmphasis">
    <w:name w:val="Intense Emphasis"/>
    <w:basedOn w:val="DefaultParagraphFont"/>
    <w:uiPriority w:val="21"/>
    <w:qFormat/>
    <w:rsid w:val="00FE2D5C"/>
    <w:rPr>
      <w:b/>
      <w:bCs/>
      <w:i/>
      <w:iCs/>
    </w:rPr>
  </w:style>
  <w:style w:type="character" w:styleId="Strong">
    <w:name w:val="Strong"/>
    <w:basedOn w:val="DefaultParagraphFont"/>
    <w:uiPriority w:val="22"/>
    <w:qFormat/>
    <w:rsid w:val="00FE2D5C"/>
    <w:rPr>
      <w:b/>
      <w:bCs/>
    </w:rPr>
  </w:style>
  <w:style w:type="paragraph" w:styleId="Quote">
    <w:name w:val="Quote"/>
    <w:basedOn w:val="Normal"/>
    <w:next w:val="Normal"/>
    <w:link w:val="QuoteChar"/>
    <w:uiPriority w:val="29"/>
    <w:qFormat/>
    <w:rsid w:val="00FE2D5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FE2D5C"/>
    <w:rPr>
      <w:i/>
      <w:iCs/>
    </w:rPr>
  </w:style>
  <w:style w:type="paragraph" w:styleId="IntenseQuote">
    <w:name w:val="Intense Quote"/>
    <w:basedOn w:val="Normal"/>
    <w:next w:val="Normal"/>
    <w:link w:val="IntenseQuoteChar"/>
    <w:uiPriority w:val="30"/>
    <w:qFormat/>
    <w:rsid w:val="00FE2D5C"/>
    <w:pPr>
      <w:spacing w:before="100" w:beforeAutospacing="1" w:after="240"/>
      <w:ind w:left="864" w:right="864"/>
      <w:jc w:val="center"/>
    </w:pPr>
    <w:rPr>
      <w:rFonts w:asciiTheme="majorHAnsi" w:eastAsiaTheme="majorEastAsia" w:hAnsiTheme="majorHAnsi" w:cstheme="majorBidi"/>
      <w:color w:val="F07F09" w:themeColor="accent1"/>
      <w:sz w:val="28"/>
      <w:szCs w:val="28"/>
    </w:rPr>
  </w:style>
  <w:style w:type="character" w:customStyle="1" w:styleId="IntenseQuoteChar">
    <w:name w:val="Intense Quote Char"/>
    <w:basedOn w:val="DefaultParagraphFont"/>
    <w:link w:val="IntenseQuote"/>
    <w:uiPriority w:val="30"/>
    <w:rsid w:val="00FE2D5C"/>
    <w:rPr>
      <w:rFonts w:asciiTheme="majorHAnsi" w:eastAsiaTheme="majorEastAsia" w:hAnsiTheme="majorHAnsi" w:cstheme="majorBidi"/>
      <w:color w:val="F07F09" w:themeColor="accent1"/>
      <w:sz w:val="28"/>
      <w:szCs w:val="28"/>
    </w:rPr>
  </w:style>
  <w:style w:type="character" w:styleId="SubtleReference">
    <w:name w:val="Subtle Reference"/>
    <w:basedOn w:val="DefaultParagraphFont"/>
    <w:uiPriority w:val="31"/>
    <w:qFormat/>
    <w:rsid w:val="00FE2D5C"/>
    <w:rPr>
      <w:smallCaps/>
      <w:color w:val="404040" w:themeColor="text1" w:themeTint="BF"/>
    </w:rPr>
  </w:style>
  <w:style w:type="character" w:styleId="IntenseReference">
    <w:name w:val="Intense Reference"/>
    <w:basedOn w:val="DefaultParagraphFont"/>
    <w:uiPriority w:val="32"/>
    <w:qFormat/>
    <w:rsid w:val="00FE2D5C"/>
    <w:rPr>
      <w:b/>
      <w:bCs/>
      <w:smallCaps/>
      <w:u w:val="single"/>
    </w:rPr>
  </w:style>
  <w:style w:type="character" w:styleId="BookTitle">
    <w:name w:val="Book Title"/>
    <w:basedOn w:val="DefaultParagraphFont"/>
    <w:uiPriority w:val="33"/>
    <w:qFormat/>
    <w:rsid w:val="00FE2D5C"/>
    <w:rPr>
      <w:b/>
      <w:bCs/>
      <w:smallCaps/>
    </w:rPr>
  </w:style>
  <w:style w:type="paragraph" w:styleId="Caption">
    <w:name w:val="caption"/>
    <w:basedOn w:val="Normal"/>
    <w:next w:val="Normal"/>
    <w:uiPriority w:val="35"/>
    <w:semiHidden/>
    <w:unhideWhenUsed/>
    <w:qFormat/>
    <w:rsid w:val="00FE2D5C"/>
    <w:pPr>
      <w:spacing w:line="240" w:lineRule="auto"/>
    </w:pPr>
    <w:rPr>
      <w:b/>
      <w:bCs/>
      <w:color w:val="404040" w:themeColor="text1" w:themeTint="BF"/>
      <w:sz w:val="20"/>
      <w:szCs w:val="20"/>
    </w:rPr>
  </w:style>
  <w:style w:type="paragraph" w:styleId="TOCHeading">
    <w:name w:val="TOC Heading"/>
    <w:basedOn w:val="Heading1"/>
    <w:next w:val="Normal"/>
    <w:uiPriority w:val="39"/>
    <w:semiHidden/>
    <w:unhideWhenUsed/>
    <w:qFormat/>
    <w:rsid w:val="00FE2D5C"/>
    <w:pPr>
      <w:outlineLvl w:val="9"/>
    </w:pPr>
  </w:style>
  <w:style w:type="paragraph" w:styleId="NoSpacing">
    <w:name w:val="No Spacing"/>
    <w:uiPriority w:val="1"/>
    <w:qFormat/>
    <w:rsid w:val="00FE2D5C"/>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rsh\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14</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harsh mehta</dc:creator>
  <cp:keywords/>
  <cp:lastModifiedBy>harsh mehta</cp:lastModifiedBy>
  <cp:revision>6</cp:revision>
  <cp:lastPrinted>2016-02-16T14:24:00Z</cp:lastPrinted>
  <dcterms:created xsi:type="dcterms:W3CDTF">2016-02-16T14:09:00Z</dcterms:created>
  <dcterms:modified xsi:type="dcterms:W3CDTF">2016-02-16T14:24:00Z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